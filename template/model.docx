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CC4" w:rsidRPr="00E36B19" w:rsidRDefault="002D0CC4" w:rsidP="00E36B19">
      <w:bookmarkStart w:id="0" w:name="_GoBack"/>
      <w:bookmarkEnd w:id="0"/>
    </w:p>
    <w:sectPr w:rsidR="002D0CC4" w:rsidRPr="00E36B19" w:rsidSect="00EC1CD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406" w:rsidRDefault="00143406">
      <w:r>
        <w:separator/>
      </w:r>
    </w:p>
  </w:endnote>
  <w:endnote w:type="continuationSeparator" w:id="0">
    <w:p w:rsidR="00143406" w:rsidRDefault="0014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678" w:rsidRDefault="00E43678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43678" w:rsidRDefault="00E43678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678" w:rsidRDefault="00E43678">
    <w:pPr>
      <w:pStyle w:val="a4"/>
      <w:framePr w:wrap="around" w:vAnchor="text" w:hAnchor="margin" w:xAlign="right" w:y="1"/>
      <w:rPr>
        <w:rStyle w:val="a5"/>
      </w:rPr>
    </w:pPr>
  </w:p>
  <w:p w:rsidR="00E43678" w:rsidRDefault="00E43678">
    <w:pPr>
      <w:pStyle w:val="a4"/>
      <w:jc w:val="right"/>
    </w:pPr>
    <w:r>
      <w:rPr>
        <w:rFonts w:hint="eastAsia"/>
      </w:rPr>
      <w:t>页码：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36B19">
      <w:rPr>
        <w:noProof/>
      </w:rPr>
      <w:t>2</w:t>
    </w:r>
    <w:r>
      <w:fldChar w:fldCharType="end"/>
    </w:r>
    <w:r>
      <w:t xml:space="preserve"> of </w:t>
    </w:r>
    <w:fldSimple w:instr=" NUMPAGES ">
      <w:r w:rsidR="00E36B19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678" w:rsidRDefault="00E43678">
    <w:pPr>
      <w:pStyle w:val="a4"/>
      <w:jc w:val="right"/>
    </w:pPr>
    <w:r>
      <w:rPr>
        <w:rFonts w:hint="eastAsia"/>
      </w:rPr>
      <w:t>页码：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36B19">
      <w:rPr>
        <w:noProof/>
      </w:rPr>
      <w:t>1</w:t>
    </w:r>
    <w:r>
      <w:fldChar w:fldCharType="end"/>
    </w:r>
    <w:r>
      <w:t xml:space="preserve"> of </w:t>
    </w:r>
    <w:fldSimple w:instr=" NUMPAGES ">
      <w:r w:rsidR="00E36B19">
        <w:rPr>
          <w:noProof/>
        </w:rPr>
        <w:t>3</w:t>
      </w:r>
    </w:fldSimple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406" w:rsidRDefault="00143406">
      <w:r>
        <w:separator/>
      </w:r>
    </w:p>
  </w:footnote>
  <w:footnote w:type="continuationSeparator" w:id="0">
    <w:p w:rsidR="00143406" w:rsidRDefault="00143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678" w:rsidRDefault="00603EB0">
    <w:pPr>
      <w:pStyle w:val="a3"/>
      <w:pBdr>
        <w:bottom w:val="single" w:sz="6" w:space="2" w:color="auto"/>
      </w:pBdr>
      <w:jc w:val="both"/>
    </w:pPr>
    <w:r>
      <w:rPr>
        <w:noProof/>
        <w:sz w:val="20"/>
      </w:rPr>
      <w:drawing>
        <wp:anchor distT="0" distB="0" distL="114300" distR="114300" simplePos="0" relativeHeight="251657216" behindDoc="0" locked="0" layoutInCell="1" allowOverlap="1" wp14:anchorId="472E6997" wp14:editId="5A959846">
          <wp:simplePos x="0" y="0"/>
          <wp:positionH relativeFrom="column">
            <wp:posOffset>175260</wp:posOffset>
          </wp:positionH>
          <wp:positionV relativeFrom="paragraph">
            <wp:posOffset>-22225</wp:posOffset>
          </wp:positionV>
          <wp:extent cx="1598930" cy="328930"/>
          <wp:effectExtent l="0" t="0" r="1270" b="0"/>
          <wp:wrapThrough wrapText="bothSides">
            <wp:wrapPolygon edited="0">
              <wp:start x="0" y="0"/>
              <wp:lineTo x="0" y="20015"/>
              <wp:lineTo x="21360" y="20015"/>
              <wp:lineTo x="21360" y="0"/>
              <wp:lineTo x="0" y="0"/>
            </wp:wrapPolygon>
          </wp:wrapThrough>
          <wp:docPr id="91" name="图片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93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3678">
      <w:rPr>
        <w:rFonts w:hint="eastAsia"/>
      </w:rPr>
      <w:tab/>
    </w:r>
    <w:r w:rsidR="00E43678">
      <w:rPr>
        <w:rFonts w:hint="eastAsia"/>
      </w:rPr>
      <w:tab/>
    </w:r>
    <w:r w:rsidR="00E43678">
      <w:object w:dxaOrig="8909" w:dyaOrig="1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64.95pt;height:23.45pt" o:ole="">
          <v:imagedata r:id="rId2" o:title=""/>
        </v:shape>
        <o:OLEObject Type="Embed" ProgID="PBrush" ShapeID="_x0000_i1025" DrawAspect="Content" ObjectID="_1632131512" r:id="rId3"/>
      </w:obje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678" w:rsidRDefault="00E43678">
    <w:pPr>
      <w:pStyle w:val="a3"/>
    </w:pPr>
    <w:r>
      <w:rPr>
        <w:rFonts w:hint="eastAsia"/>
      </w:rPr>
      <w:t xml:space="preserve">                                                      </w:t>
    </w:r>
    <w:r w:rsidR="00A63749">
      <w:rPr>
        <w:rFonts w:hint="eastAsia"/>
      </w:rPr>
      <w:t xml:space="preserve">                                                             </w:t>
    </w:r>
    <w:r>
      <w:rPr>
        <w:rFonts w:hint="eastAsia"/>
      </w:rPr>
      <w:t xml:space="preserve"> </w:t>
    </w:r>
    <w:r>
      <w:object w:dxaOrig="8909" w:dyaOrig="1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64.95pt;height:23.45pt" o:ole="">
          <v:imagedata r:id="rId1" o:title=""/>
        </v:shape>
        <o:OLEObject Type="Embed" ProgID="PBrush" ShapeID="_x0000_i1026" DrawAspect="Content" ObjectID="_1632131513" r:id="rId2"/>
      </w:object>
    </w:r>
    <w:r w:rsidR="00603EB0">
      <w:rPr>
        <w:noProof/>
        <w:sz w:val="20"/>
      </w:rPr>
      <w:drawing>
        <wp:anchor distT="0" distB="0" distL="114300" distR="114300" simplePos="0" relativeHeight="251658240" behindDoc="0" locked="0" layoutInCell="1" allowOverlap="1" wp14:anchorId="37FFAE24" wp14:editId="66C86674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1598930" cy="328930"/>
          <wp:effectExtent l="0" t="0" r="1270" b="0"/>
          <wp:wrapThrough wrapText="bothSides">
            <wp:wrapPolygon edited="0">
              <wp:start x="0" y="0"/>
              <wp:lineTo x="0" y="20015"/>
              <wp:lineTo x="21360" y="20015"/>
              <wp:lineTo x="21360" y="0"/>
              <wp:lineTo x="0" y="0"/>
            </wp:wrapPolygon>
          </wp:wrapThrough>
          <wp:docPr id="92" name="图片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8930" cy="328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7DF8"/>
    <w:multiLevelType w:val="hybridMultilevel"/>
    <w:tmpl w:val="8E504038"/>
    <w:lvl w:ilvl="0" w:tplc="E24C219A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208C24D4">
      <w:start w:val="1"/>
      <w:numFmt w:val="bullet"/>
      <w:pStyle w:val="5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EC1387"/>
    <w:multiLevelType w:val="hybridMultilevel"/>
    <w:tmpl w:val="9F66A946"/>
    <w:lvl w:ilvl="0" w:tplc="B46ADF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5A6652D"/>
    <w:multiLevelType w:val="hybridMultilevel"/>
    <w:tmpl w:val="BB5C6B14"/>
    <w:lvl w:ilvl="0" w:tplc="EF0429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CE96BDD"/>
    <w:multiLevelType w:val="hybridMultilevel"/>
    <w:tmpl w:val="C70CC1FA"/>
    <w:lvl w:ilvl="0" w:tplc="049077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3D128D"/>
    <w:multiLevelType w:val="hybridMultilevel"/>
    <w:tmpl w:val="B56216C8"/>
    <w:lvl w:ilvl="0" w:tplc="65C0D06E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5">
    <w:nsid w:val="13A67A89"/>
    <w:multiLevelType w:val="hybridMultilevel"/>
    <w:tmpl w:val="A12A3656"/>
    <w:lvl w:ilvl="0" w:tplc="CB94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D020E68"/>
    <w:multiLevelType w:val="hybridMultilevel"/>
    <w:tmpl w:val="275A1816"/>
    <w:lvl w:ilvl="0" w:tplc="D40A3D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6F2CA4"/>
    <w:multiLevelType w:val="hybridMultilevel"/>
    <w:tmpl w:val="410497C6"/>
    <w:lvl w:ilvl="0" w:tplc="9F1212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DC106BE"/>
    <w:multiLevelType w:val="hybridMultilevel"/>
    <w:tmpl w:val="3496DF4C"/>
    <w:lvl w:ilvl="0" w:tplc="DFF2E2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10B3813"/>
    <w:multiLevelType w:val="hybridMultilevel"/>
    <w:tmpl w:val="C094810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0">
    <w:nsid w:val="32B32A3D"/>
    <w:multiLevelType w:val="hybridMultilevel"/>
    <w:tmpl w:val="9C24B288"/>
    <w:lvl w:ilvl="0" w:tplc="B9A47A8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11">
    <w:nsid w:val="33C131EB"/>
    <w:multiLevelType w:val="hybridMultilevel"/>
    <w:tmpl w:val="882C9076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>
    <w:nsid w:val="39DA1DF3"/>
    <w:multiLevelType w:val="hybridMultilevel"/>
    <w:tmpl w:val="9B9E96A8"/>
    <w:lvl w:ilvl="0" w:tplc="E3F27ED8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3">
    <w:nsid w:val="5486630B"/>
    <w:multiLevelType w:val="hybridMultilevel"/>
    <w:tmpl w:val="B2E4503E"/>
    <w:lvl w:ilvl="0" w:tplc="8E945C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E17D17"/>
    <w:multiLevelType w:val="hybridMultilevel"/>
    <w:tmpl w:val="4DC4C4A0"/>
    <w:lvl w:ilvl="0" w:tplc="3CE81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6D31368"/>
    <w:multiLevelType w:val="hybridMultilevel"/>
    <w:tmpl w:val="49E0649A"/>
    <w:lvl w:ilvl="0" w:tplc="89E0E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592B1EAD"/>
    <w:multiLevelType w:val="hybridMultilevel"/>
    <w:tmpl w:val="B8B469E0"/>
    <w:lvl w:ilvl="0" w:tplc="506E00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C545CA6"/>
    <w:multiLevelType w:val="hybridMultilevel"/>
    <w:tmpl w:val="F33A9A14"/>
    <w:lvl w:ilvl="0" w:tplc="9B441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184895"/>
    <w:multiLevelType w:val="hybridMultilevel"/>
    <w:tmpl w:val="4A0C4602"/>
    <w:lvl w:ilvl="0" w:tplc="85582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9650343"/>
    <w:multiLevelType w:val="hybridMultilevel"/>
    <w:tmpl w:val="1162595C"/>
    <w:lvl w:ilvl="0" w:tplc="8CEE230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20">
    <w:nsid w:val="6BD75F85"/>
    <w:multiLevelType w:val="hybridMultilevel"/>
    <w:tmpl w:val="D3144392"/>
    <w:lvl w:ilvl="0" w:tplc="6522631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09E2E1A"/>
    <w:multiLevelType w:val="hybridMultilevel"/>
    <w:tmpl w:val="D07CCC06"/>
    <w:lvl w:ilvl="0" w:tplc="97A40B1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2">
    <w:nsid w:val="79A46080"/>
    <w:multiLevelType w:val="hybridMultilevel"/>
    <w:tmpl w:val="296EC94E"/>
    <w:lvl w:ilvl="0" w:tplc="5F62A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7A5D08D0"/>
    <w:multiLevelType w:val="hybridMultilevel"/>
    <w:tmpl w:val="D07CCC06"/>
    <w:lvl w:ilvl="0" w:tplc="97A40B1E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24">
    <w:nsid w:val="7F900855"/>
    <w:multiLevelType w:val="hybridMultilevel"/>
    <w:tmpl w:val="296EC94E"/>
    <w:lvl w:ilvl="0" w:tplc="5F62A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4"/>
  </w:num>
  <w:num w:numId="7">
    <w:abstractNumId w:val="1"/>
  </w:num>
  <w:num w:numId="8">
    <w:abstractNumId w:val="2"/>
  </w:num>
  <w:num w:numId="9">
    <w:abstractNumId w:val="16"/>
  </w:num>
  <w:num w:numId="10">
    <w:abstractNumId w:val="9"/>
  </w:num>
  <w:num w:numId="11">
    <w:abstractNumId w:val="11"/>
  </w:num>
  <w:num w:numId="12">
    <w:abstractNumId w:val="17"/>
  </w:num>
  <w:num w:numId="13">
    <w:abstractNumId w:val="8"/>
  </w:num>
  <w:num w:numId="14">
    <w:abstractNumId w:val="18"/>
  </w:num>
  <w:num w:numId="15">
    <w:abstractNumId w:val="15"/>
  </w:num>
  <w:num w:numId="16">
    <w:abstractNumId w:val="5"/>
  </w:num>
  <w:num w:numId="17">
    <w:abstractNumId w:val="7"/>
  </w:num>
  <w:num w:numId="18">
    <w:abstractNumId w:val="22"/>
  </w:num>
  <w:num w:numId="19">
    <w:abstractNumId w:val="24"/>
  </w:num>
  <w:num w:numId="20">
    <w:abstractNumId w:val="10"/>
  </w:num>
  <w:num w:numId="21">
    <w:abstractNumId w:val="4"/>
  </w:num>
  <w:num w:numId="22">
    <w:abstractNumId w:val="12"/>
  </w:num>
  <w:num w:numId="23">
    <w:abstractNumId w:val="23"/>
  </w:num>
  <w:num w:numId="24">
    <w:abstractNumId w:val="21"/>
  </w:num>
  <w:num w:numId="25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4B"/>
    <w:rsid w:val="0000460D"/>
    <w:rsid w:val="00011021"/>
    <w:rsid w:val="00016496"/>
    <w:rsid w:val="0002567C"/>
    <w:rsid w:val="0002623F"/>
    <w:rsid w:val="00030392"/>
    <w:rsid w:val="000321DA"/>
    <w:rsid w:val="00032699"/>
    <w:rsid w:val="0005191B"/>
    <w:rsid w:val="00051E88"/>
    <w:rsid w:val="00063FC0"/>
    <w:rsid w:val="00064156"/>
    <w:rsid w:val="00074B2A"/>
    <w:rsid w:val="000815FE"/>
    <w:rsid w:val="00085DE9"/>
    <w:rsid w:val="000914E5"/>
    <w:rsid w:val="00091EC6"/>
    <w:rsid w:val="000938E1"/>
    <w:rsid w:val="000A365B"/>
    <w:rsid w:val="000A5A1C"/>
    <w:rsid w:val="000B22D7"/>
    <w:rsid w:val="000B7E3B"/>
    <w:rsid w:val="000C04B8"/>
    <w:rsid w:val="000C24F8"/>
    <w:rsid w:val="000C3C3F"/>
    <w:rsid w:val="000C6D5B"/>
    <w:rsid w:val="000D252F"/>
    <w:rsid w:val="000E2B2B"/>
    <w:rsid w:val="000F4B5D"/>
    <w:rsid w:val="000F55CC"/>
    <w:rsid w:val="00106631"/>
    <w:rsid w:val="00112644"/>
    <w:rsid w:val="00112E7F"/>
    <w:rsid w:val="001138CE"/>
    <w:rsid w:val="00113A77"/>
    <w:rsid w:val="00123010"/>
    <w:rsid w:val="00123289"/>
    <w:rsid w:val="00124725"/>
    <w:rsid w:val="00132DB0"/>
    <w:rsid w:val="00140969"/>
    <w:rsid w:val="00141697"/>
    <w:rsid w:val="00142A51"/>
    <w:rsid w:val="00143406"/>
    <w:rsid w:val="00156F2B"/>
    <w:rsid w:val="00161788"/>
    <w:rsid w:val="00171408"/>
    <w:rsid w:val="00172130"/>
    <w:rsid w:val="00175D8D"/>
    <w:rsid w:val="001800B5"/>
    <w:rsid w:val="00181399"/>
    <w:rsid w:val="00190970"/>
    <w:rsid w:val="00193B3D"/>
    <w:rsid w:val="0019409A"/>
    <w:rsid w:val="00194B56"/>
    <w:rsid w:val="00195543"/>
    <w:rsid w:val="001B0DB2"/>
    <w:rsid w:val="001C4CA8"/>
    <w:rsid w:val="001D03E2"/>
    <w:rsid w:val="001D0C79"/>
    <w:rsid w:val="001D0E44"/>
    <w:rsid w:val="001E0BC7"/>
    <w:rsid w:val="001E575D"/>
    <w:rsid w:val="001F1AA0"/>
    <w:rsid w:val="00205A40"/>
    <w:rsid w:val="00211DE8"/>
    <w:rsid w:val="002135EF"/>
    <w:rsid w:val="00221743"/>
    <w:rsid w:val="00222037"/>
    <w:rsid w:val="00226F40"/>
    <w:rsid w:val="00234EC7"/>
    <w:rsid w:val="00241EBE"/>
    <w:rsid w:val="0025033D"/>
    <w:rsid w:val="0025172C"/>
    <w:rsid w:val="0025196B"/>
    <w:rsid w:val="00257B1D"/>
    <w:rsid w:val="002658D6"/>
    <w:rsid w:val="0027029A"/>
    <w:rsid w:val="00274F86"/>
    <w:rsid w:val="00283D50"/>
    <w:rsid w:val="0028746D"/>
    <w:rsid w:val="002922C4"/>
    <w:rsid w:val="002963A4"/>
    <w:rsid w:val="002A0D14"/>
    <w:rsid w:val="002A295A"/>
    <w:rsid w:val="002B31F9"/>
    <w:rsid w:val="002B70C9"/>
    <w:rsid w:val="002C093C"/>
    <w:rsid w:val="002C5911"/>
    <w:rsid w:val="002C6E2C"/>
    <w:rsid w:val="002D0CC4"/>
    <w:rsid w:val="002D258F"/>
    <w:rsid w:val="002D760C"/>
    <w:rsid w:val="002D7A17"/>
    <w:rsid w:val="002E400F"/>
    <w:rsid w:val="002F32A4"/>
    <w:rsid w:val="00301F27"/>
    <w:rsid w:val="003060F0"/>
    <w:rsid w:val="00310B5F"/>
    <w:rsid w:val="00312455"/>
    <w:rsid w:val="00314138"/>
    <w:rsid w:val="00325A28"/>
    <w:rsid w:val="00325CAB"/>
    <w:rsid w:val="00333D4C"/>
    <w:rsid w:val="00336607"/>
    <w:rsid w:val="00340856"/>
    <w:rsid w:val="0034613D"/>
    <w:rsid w:val="003558A5"/>
    <w:rsid w:val="00360912"/>
    <w:rsid w:val="00360C7A"/>
    <w:rsid w:val="00363469"/>
    <w:rsid w:val="00366D7B"/>
    <w:rsid w:val="00370FE0"/>
    <w:rsid w:val="00372E56"/>
    <w:rsid w:val="00373C66"/>
    <w:rsid w:val="003755C2"/>
    <w:rsid w:val="003774E1"/>
    <w:rsid w:val="0038594B"/>
    <w:rsid w:val="003A23D4"/>
    <w:rsid w:val="003B2AA8"/>
    <w:rsid w:val="003B5425"/>
    <w:rsid w:val="003C285E"/>
    <w:rsid w:val="003C2A7C"/>
    <w:rsid w:val="003C3696"/>
    <w:rsid w:val="003C4BEA"/>
    <w:rsid w:val="003D35A7"/>
    <w:rsid w:val="003E25FE"/>
    <w:rsid w:val="003E52F2"/>
    <w:rsid w:val="003F157C"/>
    <w:rsid w:val="003F1E46"/>
    <w:rsid w:val="003F4CC5"/>
    <w:rsid w:val="004022F2"/>
    <w:rsid w:val="004067E2"/>
    <w:rsid w:val="00412F5D"/>
    <w:rsid w:val="00413DFF"/>
    <w:rsid w:val="00416029"/>
    <w:rsid w:val="00442869"/>
    <w:rsid w:val="0044475A"/>
    <w:rsid w:val="0046352A"/>
    <w:rsid w:val="00480BEE"/>
    <w:rsid w:val="0048441B"/>
    <w:rsid w:val="00491E28"/>
    <w:rsid w:val="00492B85"/>
    <w:rsid w:val="0049733B"/>
    <w:rsid w:val="004A23AE"/>
    <w:rsid w:val="004A2795"/>
    <w:rsid w:val="004A3927"/>
    <w:rsid w:val="004A4046"/>
    <w:rsid w:val="004D37BE"/>
    <w:rsid w:val="004E1083"/>
    <w:rsid w:val="004E24A3"/>
    <w:rsid w:val="00504C5B"/>
    <w:rsid w:val="00510EA1"/>
    <w:rsid w:val="005126CA"/>
    <w:rsid w:val="00513719"/>
    <w:rsid w:val="0051395F"/>
    <w:rsid w:val="005163D4"/>
    <w:rsid w:val="00517B6B"/>
    <w:rsid w:val="0052366B"/>
    <w:rsid w:val="00525B38"/>
    <w:rsid w:val="00535BEB"/>
    <w:rsid w:val="00542A75"/>
    <w:rsid w:val="005451B6"/>
    <w:rsid w:val="00545A50"/>
    <w:rsid w:val="00547C89"/>
    <w:rsid w:val="005510F7"/>
    <w:rsid w:val="00553687"/>
    <w:rsid w:val="00554129"/>
    <w:rsid w:val="00563D12"/>
    <w:rsid w:val="00582824"/>
    <w:rsid w:val="00583BEA"/>
    <w:rsid w:val="00593FEE"/>
    <w:rsid w:val="00596A63"/>
    <w:rsid w:val="005A648E"/>
    <w:rsid w:val="005B323C"/>
    <w:rsid w:val="005B6334"/>
    <w:rsid w:val="005B645E"/>
    <w:rsid w:val="005B65A7"/>
    <w:rsid w:val="005C11BF"/>
    <w:rsid w:val="005C4BF2"/>
    <w:rsid w:val="005C6600"/>
    <w:rsid w:val="005C6F78"/>
    <w:rsid w:val="005D1C30"/>
    <w:rsid w:val="005D271F"/>
    <w:rsid w:val="005D2A64"/>
    <w:rsid w:val="005D404D"/>
    <w:rsid w:val="005D7DAB"/>
    <w:rsid w:val="005E579B"/>
    <w:rsid w:val="005F1C90"/>
    <w:rsid w:val="00601603"/>
    <w:rsid w:val="006022BB"/>
    <w:rsid w:val="00603EB0"/>
    <w:rsid w:val="006052D5"/>
    <w:rsid w:val="0060669E"/>
    <w:rsid w:val="00611C5C"/>
    <w:rsid w:val="00612240"/>
    <w:rsid w:val="0061462E"/>
    <w:rsid w:val="00615431"/>
    <w:rsid w:val="0062498E"/>
    <w:rsid w:val="006307D0"/>
    <w:rsid w:val="00634254"/>
    <w:rsid w:val="00634C1A"/>
    <w:rsid w:val="00637438"/>
    <w:rsid w:val="00637876"/>
    <w:rsid w:val="0064042A"/>
    <w:rsid w:val="00652C7A"/>
    <w:rsid w:val="00653DB6"/>
    <w:rsid w:val="00653EEA"/>
    <w:rsid w:val="00655280"/>
    <w:rsid w:val="006621C8"/>
    <w:rsid w:val="00663FFB"/>
    <w:rsid w:val="00685D2A"/>
    <w:rsid w:val="006867B7"/>
    <w:rsid w:val="00686D27"/>
    <w:rsid w:val="00690837"/>
    <w:rsid w:val="00692E04"/>
    <w:rsid w:val="00693290"/>
    <w:rsid w:val="0069783E"/>
    <w:rsid w:val="006A3BF7"/>
    <w:rsid w:val="006A712B"/>
    <w:rsid w:val="006B3E55"/>
    <w:rsid w:val="006B5A40"/>
    <w:rsid w:val="006B65F9"/>
    <w:rsid w:val="006C09F1"/>
    <w:rsid w:val="006C21C7"/>
    <w:rsid w:val="006C4DF4"/>
    <w:rsid w:val="006D008D"/>
    <w:rsid w:val="006D600B"/>
    <w:rsid w:val="006F38BF"/>
    <w:rsid w:val="00703055"/>
    <w:rsid w:val="00712BFF"/>
    <w:rsid w:val="00727C06"/>
    <w:rsid w:val="00733061"/>
    <w:rsid w:val="00734434"/>
    <w:rsid w:val="007464AA"/>
    <w:rsid w:val="00746E49"/>
    <w:rsid w:val="0075352D"/>
    <w:rsid w:val="007573DA"/>
    <w:rsid w:val="00761E5F"/>
    <w:rsid w:val="00763634"/>
    <w:rsid w:val="00770E46"/>
    <w:rsid w:val="007720FD"/>
    <w:rsid w:val="0077257E"/>
    <w:rsid w:val="0078179D"/>
    <w:rsid w:val="007829CB"/>
    <w:rsid w:val="007B7CA4"/>
    <w:rsid w:val="007C1D70"/>
    <w:rsid w:val="007C356A"/>
    <w:rsid w:val="007C427A"/>
    <w:rsid w:val="007C44C8"/>
    <w:rsid w:val="007D5C44"/>
    <w:rsid w:val="007F0947"/>
    <w:rsid w:val="007F16BB"/>
    <w:rsid w:val="00804160"/>
    <w:rsid w:val="00811127"/>
    <w:rsid w:val="0081394C"/>
    <w:rsid w:val="008164F5"/>
    <w:rsid w:val="008222CF"/>
    <w:rsid w:val="00822336"/>
    <w:rsid w:val="00824076"/>
    <w:rsid w:val="008304F6"/>
    <w:rsid w:val="00830E6A"/>
    <w:rsid w:val="008311BB"/>
    <w:rsid w:val="0083146D"/>
    <w:rsid w:val="0083177C"/>
    <w:rsid w:val="00832E34"/>
    <w:rsid w:val="008352A8"/>
    <w:rsid w:val="00840347"/>
    <w:rsid w:val="0084227E"/>
    <w:rsid w:val="008439C9"/>
    <w:rsid w:val="00844CDF"/>
    <w:rsid w:val="00852DE9"/>
    <w:rsid w:val="0085799F"/>
    <w:rsid w:val="00857DF9"/>
    <w:rsid w:val="008606C2"/>
    <w:rsid w:val="00860AEF"/>
    <w:rsid w:val="00862CA5"/>
    <w:rsid w:val="00867E94"/>
    <w:rsid w:val="00867F2B"/>
    <w:rsid w:val="0087389C"/>
    <w:rsid w:val="0087625B"/>
    <w:rsid w:val="00881CC2"/>
    <w:rsid w:val="008B443B"/>
    <w:rsid w:val="008B54F9"/>
    <w:rsid w:val="008C01EC"/>
    <w:rsid w:val="008C2FF3"/>
    <w:rsid w:val="008C56DE"/>
    <w:rsid w:val="008D0CCF"/>
    <w:rsid w:val="008D4204"/>
    <w:rsid w:val="008D60B6"/>
    <w:rsid w:val="008E6F54"/>
    <w:rsid w:val="008F0466"/>
    <w:rsid w:val="008F1626"/>
    <w:rsid w:val="008F794C"/>
    <w:rsid w:val="008F7B54"/>
    <w:rsid w:val="00900162"/>
    <w:rsid w:val="009118FE"/>
    <w:rsid w:val="00911D6D"/>
    <w:rsid w:val="00920FA3"/>
    <w:rsid w:val="00921873"/>
    <w:rsid w:val="00921E3B"/>
    <w:rsid w:val="00925C6A"/>
    <w:rsid w:val="00927F64"/>
    <w:rsid w:val="00942EF2"/>
    <w:rsid w:val="00944F08"/>
    <w:rsid w:val="00945B4E"/>
    <w:rsid w:val="00953A1C"/>
    <w:rsid w:val="00955444"/>
    <w:rsid w:val="00957116"/>
    <w:rsid w:val="00961152"/>
    <w:rsid w:val="0096479A"/>
    <w:rsid w:val="009669B9"/>
    <w:rsid w:val="00967B75"/>
    <w:rsid w:val="00982D9C"/>
    <w:rsid w:val="00983ABD"/>
    <w:rsid w:val="00987A63"/>
    <w:rsid w:val="009B1615"/>
    <w:rsid w:val="009B2723"/>
    <w:rsid w:val="009B369D"/>
    <w:rsid w:val="009C1739"/>
    <w:rsid w:val="009C1C74"/>
    <w:rsid w:val="009C73E9"/>
    <w:rsid w:val="009C7C39"/>
    <w:rsid w:val="009D61BC"/>
    <w:rsid w:val="009F0A69"/>
    <w:rsid w:val="009F5E1C"/>
    <w:rsid w:val="009F6494"/>
    <w:rsid w:val="00A01143"/>
    <w:rsid w:val="00A031B9"/>
    <w:rsid w:val="00A04FB3"/>
    <w:rsid w:val="00A06A8A"/>
    <w:rsid w:val="00A06BF6"/>
    <w:rsid w:val="00A1673F"/>
    <w:rsid w:val="00A16766"/>
    <w:rsid w:val="00A16E5A"/>
    <w:rsid w:val="00A17452"/>
    <w:rsid w:val="00A31E2A"/>
    <w:rsid w:val="00A32314"/>
    <w:rsid w:val="00A3486D"/>
    <w:rsid w:val="00A46BB3"/>
    <w:rsid w:val="00A46F57"/>
    <w:rsid w:val="00A5397B"/>
    <w:rsid w:val="00A5489B"/>
    <w:rsid w:val="00A63749"/>
    <w:rsid w:val="00A6460C"/>
    <w:rsid w:val="00A71F6E"/>
    <w:rsid w:val="00A72029"/>
    <w:rsid w:val="00A733F8"/>
    <w:rsid w:val="00A74614"/>
    <w:rsid w:val="00A7512C"/>
    <w:rsid w:val="00A8102A"/>
    <w:rsid w:val="00A83C05"/>
    <w:rsid w:val="00A83D99"/>
    <w:rsid w:val="00A86439"/>
    <w:rsid w:val="00A967E4"/>
    <w:rsid w:val="00AA14F9"/>
    <w:rsid w:val="00AB3EE3"/>
    <w:rsid w:val="00AB50A2"/>
    <w:rsid w:val="00AB7FB1"/>
    <w:rsid w:val="00AE4A71"/>
    <w:rsid w:val="00AF1AF6"/>
    <w:rsid w:val="00B076A0"/>
    <w:rsid w:val="00B07A87"/>
    <w:rsid w:val="00B14082"/>
    <w:rsid w:val="00B1721B"/>
    <w:rsid w:val="00B172CE"/>
    <w:rsid w:val="00B17757"/>
    <w:rsid w:val="00B21674"/>
    <w:rsid w:val="00B2357D"/>
    <w:rsid w:val="00B372D3"/>
    <w:rsid w:val="00B431D7"/>
    <w:rsid w:val="00B439FA"/>
    <w:rsid w:val="00B44558"/>
    <w:rsid w:val="00B50896"/>
    <w:rsid w:val="00B559E7"/>
    <w:rsid w:val="00B63CBD"/>
    <w:rsid w:val="00B72F1B"/>
    <w:rsid w:val="00B73E4A"/>
    <w:rsid w:val="00B8067F"/>
    <w:rsid w:val="00B859C6"/>
    <w:rsid w:val="00B92713"/>
    <w:rsid w:val="00B95814"/>
    <w:rsid w:val="00BB3008"/>
    <w:rsid w:val="00BB7F3C"/>
    <w:rsid w:val="00BD1D06"/>
    <w:rsid w:val="00BD417E"/>
    <w:rsid w:val="00BE2763"/>
    <w:rsid w:val="00BF7CD9"/>
    <w:rsid w:val="00BF7E9E"/>
    <w:rsid w:val="00C04A1B"/>
    <w:rsid w:val="00C05B99"/>
    <w:rsid w:val="00C10AAD"/>
    <w:rsid w:val="00C10B63"/>
    <w:rsid w:val="00C10EE5"/>
    <w:rsid w:val="00C12E9F"/>
    <w:rsid w:val="00C149D3"/>
    <w:rsid w:val="00C20374"/>
    <w:rsid w:val="00C2412D"/>
    <w:rsid w:val="00C338C0"/>
    <w:rsid w:val="00C36403"/>
    <w:rsid w:val="00C40090"/>
    <w:rsid w:val="00C56625"/>
    <w:rsid w:val="00C603DC"/>
    <w:rsid w:val="00C60F5E"/>
    <w:rsid w:val="00C66EDC"/>
    <w:rsid w:val="00C71838"/>
    <w:rsid w:val="00C92B03"/>
    <w:rsid w:val="00C932BD"/>
    <w:rsid w:val="00C9393D"/>
    <w:rsid w:val="00C94AD3"/>
    <w:rsid w:val="00C94B17"/>
    <w:rsid w:val="00C969E5"/>
    <w:rsid w:val="00CA04B2"/>
    <w:rsid w:val="00CA0E40"/>
    <w:rsid w:val="00CA5FA5"/>
    <w:rsid w:val="00CA7387"/>
    <w:rsid w:val="00CB1827"/>
    <w:rsid w:val="00CB2C2D"/>
    <w:rsid w:val="00CB4DD4"/>
    <w:rsid w:val="00CC4263"/>
    <w:rsid w:val="00CC748A"/>
    <w:rsid w:val="00CC770B"/>
    <w:rsid w:val="00CD30C5"/>
    <w:rsid w:val="00CD36BF"/>
    <w:rsid w:val="00CE4DD0"/>
    <w:rsid w:val="00CF44EF"/>
    <w:rsid w:val="00D001BC"/>
    <w:rsid w:val="00D02D1A"/>
    <w:rsid w:val="00D05516"/>
    <w:rsid w:val="00D14602"/>
    <w:rsid w:val="00D25173"/>
    <w:rsid w:val="00D260A6"/>
    <w:rsid w:val="00D27133"/>
    <w:rsid w:val="00D31ED9"/>
    <w:rsid w:val="00D37236"/>
    <w:rsid w:val="00D440D9"/>
    <w:rsid w:val="00D4678C"/>
    <w:rsid w:val="00D471D6"/>
    <w:rsid w:val="00D47724"/>
    <w:rsid w:val="00D51735"/>
    <w:rsid w:val="00D53325"/>
    <w:rsid w:val="00D63964"/>
    <w:rsid w:val="00D66B28"/>
    <w:rsid w:val="00D72689"/>
    <w:rsid w:val="00D86E4C"/>
    <w:rsid w:val="00D91485"/>
    <w:rsid w:val="00D94CBD"/>
    <w:rsid w:val="00D9781C"/>
    <w:rsid w:val="00DB0698"/>
    <w:rsid w:val="00DB157C"/>
    <w:rsid w:val="00DB5578"/>
    <w:rsid w:val="00DB680F"/>
    <w:rsid w:val="00DC0C5F"/>
    <w:rsid w:val="00DC1256"/>
    <w:rsid w:val="00DC12A8"/>
    <w:rsid w:val="00DC54FA"/>
    <w:rsid w:val="00DD21B6"/>
    <w:rsid w:val="00DD4DE6"/>
    <w:rsid w:val="00DD5801"/>
    <w:rsid w:val="00DD5AFC"/>
    <w:rsid w:val="00DE0679"/>
    <w:rsid w:val="00DE63EF"/>
    <w:rsid w:val="00DE77F6"/>
    <w:rsid w:val="00DF1772"/>
    <w:rsid w:val="00DF323C"/>
    <w:rsid w:val="00DF41B6"/>
    <w:rsid w:val="00DF7EDD"/>
    <w:rsid w:val="00E03092"/>
    <w:rsid w:val="00E03B0C"/>
    <w:rsid w:val="00E14578"/>
    <w:rsid w:val="00E3361B"/>
    <w:rsid w:val="00E361FE"/>
    <w:rsid w:val="00E36AE0"/>
    <w:rsid w:val="00E36B19"/>
    <w:rsid w:val="00E43678"/>
    <w:rsid w:val="00E50D23"/>
    <w:rsid w:val="00E54BD3"/>
    <w:rsid w:val="00E56F1F"/>
    <w:rsid w:val="00E63D18"/>
    <w:rsid w:val="00E70284"/>
    <w:rsid w:val="00E7035C"/>
    <w:rsid w:val="00E74959"/>
    <w:rsid w:val="00E843C1"/>
    <w:rsid w:val="00EA2184"/>
    <w:rsid w:val="00EA3091"/>
    <w:rsid w:val="00EB38F7"/>
    <w:rsid w:val="00EC1CDC"/>
    <w:rsid w:val="00EC4FAE"/>
    <w:rsid w:val="00EC528D"/>
    <w:rsid w:val="00EC77C2"/>
    <w:rsid w:val="00ED5BF4"/>
    <w:rsid w:val="00EE0440"/>
    <w:rsid w:val="00EF0207"/>
    <w:rsid w:val="00EF4246"/>
    <w:rsid w:val="00EF7342"/>
    <w:rsid w:val="00F11AA6"/>
    <w:rsid w:val="00F22A4F"/>
    <w:rsid w:val="00F2599F"/>
    <w:rsid w:val="00F278E2"/>
    <w:rsid w:val="00F3107F"/>
    <w:rsid w:val="00F31A80"/>
    <w:rsid w:val="00F37FF9"/>
    <w:rsid w:val="00F40FD0"/>
    <w:rsid w:val="00F42080"/>
    <w:rsid w:val="00F4438F"/>
    <w:rsid w:val="00F50304"/>
    <w:rsid w:val="00F515EC"/>
    <w:rsid w:val="00F54710"/>
    <w:rsid w:val="00F6143B"/>
    <w:rsid w:val="00F62113"/>
    <w:rsid w:val="00F83DAA"/>
    <w:rsid w:val="00F86F66"/>
    <w:rsid w:val="00F90C63"/>
    <w:rsid w:val="00F93914"/>
    <w:rsid w:val="00F97220"/>
    <w:rsid w:val="00FA4513"/>
    <w:rsid w:val="00FA4AEB"/>
    <w:rsid w:val="00FB7155"/>
    <w:rsid w:val="00FC303E"/>
    <w:rsid w:val="00FC3A6D"/>
    <w:rsid w:val="00FC474B"/>
    <w:rsid w:val="00FC593A"/>
    <w:rsid w:val="00FD00F9"/>
    <w:rsid w:val="00FD0FA6"/>
    <w:rsid w:val="00FD2873"/>
    <w:rsid w:val="00FE5A9B"/>
    <w:rsid w:val="00FE6287"/>
    <w:rsid w:val="00FF090C"/>
    <w:rsid w:val="00FF0B83"/>
    <w:rsid w:val="00FF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3F1E46"/>
    <w:pPr>
      <w:widowControl w:val="0"/>
      <w:jc w:val="both"/>
    </w:pPr>
    <w:rPr>
      <w:rFonts w:ascii="Arial Unicode MS" w:eastAsia="Arial Unicode MS" w:hAnsi="Arial Unicode MS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Lucida Sans Unicode" w:hAnsi="Lucida Sans Unicode" w:cs="Lucida Sans Unicode"/>
      <w:b/>
      <w:bCs/>
      <w:u w:val="single"/>
    </w:rPr>
  </w:style>
  <w:style w:type="paragraph" w:styleId="2">
    <w:name w:val="heading 2"/>
    <w:aliases w:val="h2"/>
    <w:basedOn w:val="a"/>
    <w:next w:val="a"/>
    <w:qFormat/>
    <w:pPr>
      <w:keepNext/>
      <w:ind w:leftChars="200" w:left="420"/>
      <w:outlineLvl w:val="1"/>
    </w:p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</w:rPr>
  </w:style>
  <w:style w:type="paragraph" w:styleId="50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next w:val="a"/>
    <w:qFormat/>
    <w:pPr>
      <w:jc w:val="center"/>
    </w:pPr>
    <w:rPr>
      <w:rFonts w:ascii="Arial" w:hAnsi="Arial"/>
      <w:bCs/>
      <w:kern w:val="0"/>
      <w:sz w:val="36"/>
      <w:szCs w:val="20"/>
      <w:lang w:eastAsia="en-US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semiHidden/>
    <w:qFormat/>
    <w:rsid w:val="0000460D"/>
    <w:pPr>
      <w:tabs>
        <w:tab w:val="left" w:pos="3280"/>
        <w:tab w:val="right" w:leader="dot" w:pos="8296"/>
      </w:tabs>
      <w:adjustRightInd w:val="0"/>
      <w:snapToGrid w:val="0"/>
      <w:spacing w:line="360" w:lineRule="auto"/>
      <w:ind w:firstLineChars="350" w:firstLine="630"/>
      <w:jc w:val="right"/>
    </w:pPr>
    <w:rPr>
      <w:color w:val="800080"/>
      <w:sz w:val="30"/>
      <w:u w:val="single"/>
    </w:rPr>
  </w:style>
  <w:style w:type="paragraph" w:styleId="20">
    <w:name w:val="toc 2"/>
    <w:basedOn w:val="a"/>
    <w:next w:val="a"/>
    <w:autoRedefine/>
    <w:uiPriority w:val="39"/>
    <w:semiHidden/>
    <w:qFormat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qFormat/>
    <w:pPr>
      <w:tabs>
        <w:tab w:val="right" w:leader="dot" w:pos="8296"/>
      </w:tabs>
    </w:pPr>
    <w:rPr>
      <w:b/>
      <w:bCs/>
      <w:noProof/>
      <w:sz w:val="28"/>
      <w:szCs w:val="32"/>
    </w:rPr>
  </w:style>
  <w:style w:type="paragraph" w:styleId="40">
    <w:name w:val="toc 4"/>
    <w:basedOn w:val="a"/>
    <w:next w:val="a"/>
    <w:autoRedefine/>
    <w:semiHidden/>
    <w:pPr>
      <w:tabs>
        <w:tab w:val="left" w:pos="2100"/>
        <w:tab w:val="right" w:leader="dot" w:pos="8296"/>
      </w:tabs>
      <w:ind w:rightChars="100" w:right="210"/>
    </w:pPr>
    <w:rPr>
      <w:noProof/>
      <w:sz w:val="28"/>
    </w:rPr>
  </w:style>
  <w:style w:type="paragraph" w:styleId="5">
    <w:name w:val="toc 5"/>
    <w:basedOn w:val="a"/>
    <w:next w:val="a"/>
    <w:autoRedefine/>
    <w:semiHidden/>
    <w:pPr>
      <w:numPr>
        <w:ilvl w:val="1"/>
        <w:numId w:val="1"/>
      </w:numPr>
    </w:pPr>
    <w:rPr>
      <w:u w:val="single"/>
    </w:r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7">
    <w:name w:val="Hyperlink"/>
    <w:rPr>
      <w:color w:val="0000FF"/>
      <w:u w:val="single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cs="Arial Unicode MS"/>
      <w:color w:val="000000"/>
      <w:kern w:val="0"/>
    </w:rPr>
  </w:style>
  <w:style w:type="paragraph" w:customStyle="1" w:styleId="31">
    <w:name w:val="标题3"/>
    <w:basedOn w:val="a"/>
    <w:next w:val="a"/>
    <w:autoRedefine/>
    <w:pPr>
      <w:spacing w:before="120" w:after="120" w:line="360" w:lineRule="auto"/>
    </w:pPr>
    <w:rPr>
      <w:rFonts w:eastAsia="隶书"/>
      <w:b/>
      <w:szCs w:val="20"/>
    </w:rPr>
  </w:style>
  <w:style w:type="paragraph" w:customStyle="1" w:styleId="12lan">
    <w:name w:val="12lan"/>
    <w:basedOn w:val="a"/>
    <w:pPr>
      <w:widowControl/>
      <w:spacing w:before="100" w:beforeAutospacing="1" w:after="100" w:afterAutospacing="1" w:line="240" w:lineRule="atLeast"/>
      <w:jc w:val="left"/>
    </w:pPr>
    <w:rPr>
      <w:rFonts w:cs="Arial Unicode MS"/>
      <w:color w:val="333333"/>
      <w:kern w:val="0"/>
      <w:sz w:val="18"/>
      <w:szCs w:val="18"/>
    </w:rPr>
  </w:style>
  <w:style w:type="paragraph" w:styleId="a9">
    <w:name w:val="table of figures"/>
    <w:basedOn w:val="a"/>
    <w:next w:val="a"/>
    <w:semiHidden/>
    <w:pPr>
      <w:ind w:leftChars="200" w:left="840" w:hangingChars="200" w:hanging="420"/>
    </w:pPr>
  </w:style>
  <w:style w:type="paragraph" w:styleId="aa">
    <w:name w:val="Plain Text"/>
    <w:basedOn w:val="a"/>
    <w:rPr>
      <w:rFonts w:hAnsi="Courier New" w:cs="Courier New" w:hint="eastAsia"/>
      <w:szCs w:val="21"/>
    </w:rPr>
  </w:style>
  <w:style w:type="character" w:customStyle="1" w:styleId="ab">
    <w:name w:val="已访问的超链接"/>
    <w:rPr>
      <w:color w:val="800080"/>
      <w:u w:val="single"/>
    </w:rPr>
  </w:style>
  <w:style w:type="table" w:styleId="ac">
    <w:name w:val="Table Grid"/>
    <w:basedOn w:val="a1"/>
    <w:rsid w:val="00F6143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582824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C04A1B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u w:val="none"/>
    </w:rPr>
  </w:style>
  <w:style w:type="paragraph" w:styleId="ae">
    <w:name w:val="Balloon Text"/>
    <w:basedOn w:val="a"/>
    <w:link w:val="Char"/>
    <w:rsid w:val="00C04A1B"/>
    <w:rPr>
      <w:sz w:val="18"/>
      <w:szCs w:val="18"/>
    </w:rPr>
  </w:style>
  <w:style w:type="character" w:customStyle="1" w:styleId="Char">
    <w:name w:val="批注框文本 Char"/>
    <w:link w:val="ae"/>
    <w:rsid w:val="00C04A1B"/>
    <w:rPr>
      <w:kern w:val="2"/>
      <w:sz w:val="18"/>
      <w:szCs w:val="18"/>
    </w:rPr>
  </w:style>
  <w:style w:type="paragraph" w:styleId="af">
    <w:name w:val="Date"/>
    <w:basedOn w:val="a"/>
    <w:next w:val="a"/>
    <w:link w:val="Char0"/>
    <w:rsid w:val="00314138"/>
    <w:pPr>
      <w:ind w:leftChars="2500" w:left="100"/>
    </w:pPr>
  </w:style>
  <w:style w:type="character" w:customStyle="1" w:styleId="Char0">
    <w:name w:val="日期 Char"/>
    <w:basedOn w:val="a0"/>
    <w:link w:val="af"/>
    <w:rsid w:val="00314138"/>
    <w:rPr>
      <w:kern w:val="2"/>
      <w:sz w:val="21"/>
      <w:szCs w:val="24"/>
    </w:rPr>
  </w:style>
  <w:style w:type="table" w:styleId="af0">
    <w:name w:val="Table Elegant"/>
    <w:basedOn w:val="a1"/>
    <w:rsid w:val="00685D2A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rsid w:val="00685D2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Light List Accent 5"/>
    <w:basedOn w:val="a1"/>
    <w:uiPriority w:val="61"/>
    <w:rsid w:val="00685D2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5451B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3C28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3F1E46"/>
    <w:pPr>
      <w:widowControl w:val="0"/>
      <w:jc w:val="both"/>
    </w:pPr>
    <w:rPr>
      <w:rFonts w:ascii="Arial Unicode MS" w:eastAsia="Arial Unicode MS" w:hAnsi="Arial Unicode MS"/>
      <w:kern w:val="2"/>
      <w:sz w:val="22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Lucida Sans Unicode" w:hAnsi="Lucida Sans Unicode" w:cs="Lucida Sans Unicode"/>
      <w:b/>
      <w:bCs/>
      <w:u w:val="single"/>
    </w:rPr>
  </w:style>
  <w:style w:type="paragraph" w:styleId="2">
    <w:name w:val="heading 2"/>
    <w:aliases w:val="h2"/>
    <w:basedOn w:val="a"/>
    <w:next w:val="a"/>
    <w:qFormat/>
    <w:pPr>
      <w:keepNext/>
      <w:ind w:leftChars="200" w:left="420"/>
      <w:outlineLvl w:val="1"/>
    </w:pPr>
  </w:style>
  <w:style w:type="paragraph" w:styleId="3">
    <w:name w:val="heading 3"/>
    <w:basedOn w:val="a"/>
    <w:next w:val="a"/>
    <w:qFormat/>
    <w:pPr>
      <w:keepNext/>
      <w:jc w:val="right"/>
      <w:outlineLvl w:val="2"/>
    </w:pPr>
    <w:rPr>
      <w:sz w:val="32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</w:rPr>
  </w:style>
  <w:style w:type="paragraph" w:styleId="50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next w:val="a"/>
    <w:qFormat/>
    <w:pPr>
      <w:jc w:val="center"/>
    </w:pPr>
    <w:rPr>
      <w:rFonts w:ascii="Arial" w:hAnsi="Arial"/>
      <w:bCs/>
      <w:kern w:val="0"/>
      <w:sz w:val="36"/>
      <w:szCs w:val="20"/>
      <w:lang w:eastAsia="en-US"/>
    </w:rPr>
  </w:style>
  <w:style w:type="paragraph" w:customStyle="1" w:styleId="Tabletext">
    <w:name w:val="Tabletext"/>
    <w:basedOn w:val="a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semiHidden/>
    <w:qFormat/>
    <w:rsid w:val="0000460D"/>
    <w:pPr>
      <w:tabs>
        <w:tab w:val="left" w:pos="3280"/>
        <w:tab w:val="right" w:leader="dot" w:pos="8296"/>
      </w:tabs>
      <w:adjustRightInd w:val="0"/>
      <w:snapToGrid w:val="0"/>
      <w:spacing w:line="360" w:lineRule="auto"/>
      <w:ind w:firstLineChars="350" w:firstLine="630"/>
      <w:jc w:val="right"/>
    </w:pPr>
    <w:rPr>
      <w:color w:val="800080"/>
      <w:sz w:val="30"/>
      <w:u w:val="single"/>
    </w:rPr>
  </w:style>
  <w:style w:type="paragraph" w:styleId="20">
    <w:name w:val="toc 2"/>
    <w:basedOn w:val="a"/>
    <w:next w:val="a"/>
    <w:autoRedefine/>
    <w:uiPriority w:val="39"/>
    <w:semiHidden/>
    <w:qFormat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qFormat/>
    <w:pPr>
      <w:tabs>
        <w:tab w:val="right" w:leader="dot" w:pos="8296"/>
      </w:tabs>
    </w:pPr>
    <w:rPr>
      <w:b/>
      <w:bCs/>
      <w:noProof/>
      <w:sz w:val="28"/>
      <w:szCs w:val="32"/>
    </w:rPr>
  </w:style>
  <w:style w:type="paragraph" w:styleId="40">
    <w:name w:val="toc 4"/>
    <w:basedOn w:val="a"/>
    <w:next w:val="a"/>
    <w:autoRedefine/>
    <w:semiHidden/>
    <w:pPr>
      <w:tabs>
        <w:tab w:val="left" w:pos="2100"/>
        <w:tab w:val="right" w:leader="dot" w:pos="8296"/>
      </w:tabs>
      <w:ind w:rightChars="100" w:right="210"/>
    </w:pPr>
    <w:rPr>
      <w:noProof/>
      <w:sz w:val="28"/>
    </w:rPr>
  </w:style>
  <w:style w:type="paragraph" w:styleId="5">
    <w:name w:val="toc 5"/>
    <w:basedOn w:val="a"/>
    <w:next w:val="a"/>
    <w:autoRedefine/>
    <w:semiHidden/>
    <w:pPr>
      <w:numPr>
        <w:ilvl w:val="1"/>
        <w:numId w:val="1"/>
      </w:numPr>
    </w:pPr>
    <w:rPr>
      <w:u w:val="single"/>
    </w:r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character" w:styleId="a7">
    <w:name w:val="Hyperlink"/>
    <w:rPr>
      <w:color w:val="0000FF"/>
      <w:u w:val="single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cs="Arial Unicode MS"/>
      <w:color w:val="000000"/>
      <w:kern w:val="0"/>
    </w:rPr>
  </w:style>
  <w:style w:type="paragraph" w:customStyle="1" w:styleId="31">
    <w:name w:val="标题3"/>
    <w:basedOn w:val="a"/>
    <w:next w:val="a"/>
    <w:autoRedefine/>
    <w:pPr>
      <w:spacing w:before="120" w:after="120" w:line="360" w:lineRule="auto"/>
    </w:pPr>
    <w:rPr>
      <w:rFonts w:eastAsia="隶书"/>
      <w:b/>
      <w:szCs w:val="20"/>
    </w:rPr>
  </w:style>
  <w:style w:type="paragraph" w:customStyle="1" w:styleId="12lan">
    <w:name w:val="12lan"/>
    <w:basedOn w:val="a"/>
    <w:pPr>
      <w:widowControl/>
      <w:spacing w:before="100" w:beforeAutospacing="1" w:after="100" w:afterAutospacing="1" w:line="240" w:lineRule="atLeast"/>
      <w:jc w:val="left"/>
    </w:pPr>
    <w:rPr>
      <w:rFonts w:cs="Arial Unicode MS"/>
      <w:color w:val="333333"/>
      <w:kern w:val="0"/>
      <w:sz w:val="18"/>
      <w:szCs w:val="18"/>
    </w:rPr>
  </w:style>
  <w:style w:type="paragraph" w:styleId="a9">
    <w:name w:val="table of figures"/>
    <w:basedOn w:val="a"/>
    <w:next w:val="a"/>
    <w:semiHidden/>
    <w:pPr>
      <w:ind w:leftChars="200" w:left="840" w:hangingChars="200" w:hanging="420"/>
    </w:pPr>
  </w:style>
  <w:style w:type="paragraph" w:styleId="aa">
    <w:name w:val="Plain Text"/>
    <w:basedOn w:val="a"/>
    <w:rPr>
      <w:rFonts w:hAnsi="Courier New" w:cs="Courier New" w:hint="eastAsia"/>
      <w:szCs w:val="21"/>
    </w:rPr>
  </w:style>
  <w:style w:type="character" w:customStyle="1" w:styleId="ab">
    <w:name w:val="已访问的超链接"/>
    <w:rPr>
      <w:color w:val="800080"/>
      <w:u w:val="single"/>
    </w:rPr>
  </w:style>
  <w:style w:type="table" w:styleId="ac">
    <w:name w:val="Table Grid"/>
    <w:basedOn w:val="a1"/>
    <w:rsid w:val="00F6143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582824"/>
    <w:pPr>
      <w:ind w:firstLineChars="200" w:firstLine="420"/>
    </w:pPr>
  </w:style>
  <w:style w:type="paragraph" w:styleId="TOC">
    <w:name w:val="TOC Heading"/>
    <w:basedOn w:val="1"/>
    <w:next w:val="a"/>
    <w:uiPriority w:val="39"/>
    <w:qFormat/>
    <w:rsid w:val="00C04A1B"/>
    <w:pPr>
      <w:keepLines/>
      <w:widowControl/>
      <w:spacing w:before="48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u w:val="none"/>
    </w:rPr>
  </w:style>
  <w:style w:type="paragraph" w:styleId="ae">
    <w:name w:val="Balloon Text"/>
    <w:basedOn w:val="a"/>
    <w:link w:val="Char"/>
    <w:rsid w:val="00C04A1B"/>
    <w:rPr>
      <w:sz w:val="18"/>
      <w:szCs w:val="18"/>
    </w:rPr>
  </w:style>
  <w:style w:type="character" w:customStyle="1" w:styleId="Char">
    <w:name w:val="批注框文本 Char"/>
    <w:link w:val="ae"/>
    <w:rsid w:val="00C04A1B"/>
    <w:rPr>
      <w:kern w:val="2"/>
      <w:sz w:val="18"/>
      <w:szCs w:val="18"/>
    </w:rPr>
  </w:style>
  <w:style w:type="paragraph" w:styleId="af">
    <w:name w:val="Date"/>
    <w:basedOn w:val="a"/>
    <w:next w:val="a"/>
    <w:link w:val="Char0"/>
    <w:rsid w:val="00314138"/>
    <w:pPr>
      <w:ind w:leftChars="2500" w:left="100"/>
    </w:pPr>
  </w:style>
  <w:style w:type="character" w:customStyle="1" w:styleId="Char0">
    <w:name w:val="日期 Char"/>
    <w:basedOn w:val="a0"/>
    <w:link w:val="af"/>
    <w:rsid w:val="00314138"/>
    <w:rPr>
      <w:kern w:val="2"/>
      <w:sz w:val="21"/>
      <w:szCs w:val="24"/>
    </w:rPr>
  </w:style>
  <w:style w:type="table" w:styleId="af0">
    <w:name w:val="Table Elegant"/>
    <w:basedOn w:val="a1"/>
    <w:rsid w:val="00685D2A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1"/>
    <w:rsid w:val="00685D2A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5">
    <w:name w:val="Light List Accent 5"/>
    <w:basedOn w:val="a1"/>
    <w:uiPriority w:val="61"/>
    <w:rsid w:val="00685D2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5451B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3C285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9A1EB-BA79-4682-A2C0-5C82556C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221</TotalTime>
  <Pages>1</Pages>
  <Words>0</Words>
  <Characters>0</Characters>
  <Application>Microsoft Office Word</Application>
  <DocSecurity>0</DocSecurity>
  <Lines>0</Lines>
  <Paragraphs>0</Paragraphs>
  <ScaleCrop>false</ScaleCrop>
  <Company>Dc asiacorp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规范模板</dc:title>
  <dc:creator>Frank Hou</dc:creator>
  <cp:lastModifiedBy>Windows 用户</cp:lastModifiedBy>
  <cp:revision>67</cp:revision>
  <cp:lastPrinted>2019-10-08T02:50:00Z</cp:lastPrinted>
  <dcterms:created xsi:type="dcterms:W3CDTF">2019-07-23T05:26:00Z</dcterms:created>
  <dcterms:modified xsi:type="dcterms:W3CDTF">2019-10-09T05:05:00Z</dcterms:modified>
</cp:coreProperties>
</file>